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14:paraId="09696361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1266B639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14:paraId="30E3E789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B163C55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F155648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09BD3FC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5203D7E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14:paraId="438417B4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323647AA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676816E1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1F429294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57FDED43" w14:textId="023D9622" w:rsidR="00C6217F" w:rsidRPr="00C52528" w:rsidRDefault="00C6217F" w:rsidP="00DB19BE">
            <w:pPr>
              <w:pStyle w:val="Verses"/>
            </w:pPr>
          </w:p>
        </w:tc>
      </w:tr>
    </w:tbl>
    <w:p w14:paraId="3D8E319A" w14:textId="77777777" w:rsidR="00C6217F" w:rsidRDefault="00C6217F" w:rsidP="00C6217F"/>
    <w:p w14:paraId="1311B94A" w14:textId="470A09E2"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625559702"/>
        <w:docPartObj>
          <w:docPartGallery w:val="Table of Contents"/>
          <w:docPartUnique/>
        </w:docPartObj>
      </w:sdtPr>
      <w:sdtEndPr/>
      <w:sdtContent>
        <w:p w14:paraId="29FE0548" w14:textId="77777777" w:rsidR="00C6217F" w:rsidRDefault="00C6217F" w:rsidP="25F3B2EA">
          <w:pPr>
            <w:pStyle w:val="TOCHeading"/>
          </w:pPr>
          <w:r>
            <w:t>Sumário</w:t>
          </w:r>
        </w:p>
        <w:p w14:paraId="111D53E1" w14:textId="34B677C7" w:rsidR="00651C05" w:rsidRDefault="003E199D" w:rsidP="25F3B2EA">
          <w:pPr>
            <w:pStyle w:val="TOC1"/>
            <w:tabs>
              <w:tab w:val="right" w:leader="dot" w:pos="8490"/>
              <w:tab w:val="left" w:pos="435"/>
            </w:tabs>
            <w:rPr>
              <w:rFonts w:eastAsia="Calibri"/>
              <w:noProof/>
              <w:lang w:val="en-US"/>
            </w:rPr>
          </w:pPr>
          <w:r>
            <w:fldChar w:fldCharType="begin"/>
          </w:r>
          <w:r w:rsidR="00C6217F">
            <w:instrText>TOC \o "1-3" \h \z \u</w:instrText>
          </w:r>
          <w:r>
            <w:fldChar w:fldCharType="separate"/>
          </w:r>
          <w:hyperlink w:anchor="_Toc882997807">
            <w:r w:rsidR="25F3B2EA" w:rsidRPr="25F3B2EA">
              <w:rPr>
                <w:rStyle w:val="Hyperlink"/>
              </w:rPr>
              <w:t>1</w:t>
            </w:r>
            <w:r w:rsidR="00C6217F">
              <w:tab/>
            </w:r>
            <w:r w:rsidR="25F3B2EA" w:rsidRPr="25F3B2EA">
              <w:rPr>
                <w:rStyle w:val="Hyperlink"/>
              </w:rPr>
              <w:t>Objetivos deste documento</w:t>
            </w:r>
            <w:r w:rsidR="00C6217F">
              <w:tab/>
            </w:r>
            <w:r w:rsidR="00C6217F">
              <w:fldChar w:fldCharType="begin"/>
            </w:r>
            <w:r w:rsidR="00C6217F">
              <w:instrText>PAGEREF _Toc882997807 \h</w:instrText>
            </w:r>
            <w:r w:rsidR="00C6217F">
              <w:fldChar w:fldCharType="separate"/>
            </w:r>
            <w:r w:rsidR="25F3B2EA" w:rsidRPr="25F3B2EA">
              <w:rPr>
                <w:rStyle w:val="Hyperlink"/>
              </w:rPr>
              <w:t>1</w:t>
            </w:r>
            <w:r w:rsidR="00C6217F">
              <w:fldChar w:fldCharType="end"/>
            </w:r>
          </w:hyperlink>
        </w:p>
        <w:p w14:paraId="2D27A579" w14:textId="28110162" w:rsidR="00651C05" w:rsidRDefault="004253F2" w:rsidP="25F3B2EA">
          <w:pPr>
            <w:pStyle w:val="TOC1"/>
            <w:tabs>
              <w:tab w:val="right" w:leader="dot" w:pos="8490"/>
              <w:tab w:val="left" w:pos="435"/>
            </w:tabs>
            <w:rPr>
              <w:rFonts w:eastAsia="Calibri"/>
              <w:noProof/>
              <w:lang w:val="en-US"/>
            </w:rPr>
          </w:pPr>
          <w:hyperlink w:anchor="_Toc2025213545">
            <w:r w:rsidR="25F3B2EA" w:rsidRPr="25F3B2EA">
              <w:rPr>
                <w:rStyle w:val="Hyperlink"/>
              </w:rPr>
              <w:t>2</w:t>
            </w:r>
            <w:r w:rsidR="003E199D">
              <w:tab/>
            </w:r>
            <w:r w:rsidR="25F3B2EA" w:rsidRPr="25F3B2EA">
              <w:rPr>
                <w:rStyle w:val="Hyperlink"/>
              </w:rPr>
              <w:t>Situação atual e justificativa do projeto</w:t>
            </w:r>
            <w:r w:rsidR="003E199D">
              <w:tab/>
            </w:r>
            <w:r w:rsidR="003E199D">
              <w:fldChar w:fldCharType="begin"/>
            </w:r>
            <w:r w:rsidR="003E199D">
              <w:instrText>PAGEREF _Toc2025213545 \h</w:instrText>
            </w:r>
            <w:r w:rsidR="003E199D">
              <w:fldChar w:fldCharType="separate"/>
            </w:r>
            <w:r w:rsidR="25F3B2EA" w:rsidRPr="25F3B2EA">
              <w:rPr>
                <w:rStyle w:val="Hyperlink"/>
              </w:rPr>
              <w:t>1</w:t>
            </w:r>
            <w:r w:rsidR="003E199D">
              <w:fldChar w:fldCharType="end"/>
            </w:r>
          </w:hyperlink>
        </w:p>
        <w:p w14:paraId="6503D86A" w14:textId="559A3730" w:rsidR="00651C05" w:rsidRDefault="004253F2" w:rsidP="25F3B2EA">
          <w:pPr>
            <w:pStyle w:val="TOC1"/>
            <w:tabs>
              <w:tab w:val="right" w:leader="dot" w:pos="8490"/>
              <w:tab w:val="left" w:pos="435"/>
            </w:tabs>
            <w:rPr>
              <w:rFonts w:eastAsia="Calibri"/>
              <w:noProof/>
              <w:lang w:val="en-US"/>
            </w:rPr>
          </w:pPr>
          <w:hyperlink w:anchor="_Toc870022732">
            <w:r w:rsidR="25F3B2EA" w:rsidRPr="25F3B2EA">
              <w:rPr>
                <w:rStyle w:val="Hyperlink"/>
              </w:rPr>
              <w:t>3</w:t>
            </w:r>
            <w:r w:rsidR="003E199D">
              <w:tab/>
            </w:r>
            <w:r w:rsidR="25F3B2EA" w:rsidRPr="25F3B2EA">
              <w:rPr>
                <w:rStyle w:val="Hyperlink"/>
              </w:rPr>
              <w:t>Objetivos SMART e critérios de sucesso do projeto</w:t>
            </w:r>
            <w:r w:rsidR="003E199D">
              <w:tab/>
            </w:r>
            <w:r w:rsidR="003E199D">
              <w:fldChar w:fldCharType="begin"/>
            </w:r>
            <w:r w:rsidR="003E199D">
              <w:instrText>PAGEREF _Toc870022732 \h</w:instrText>
            </w:r>
            <w:r w:rsidR="003E199D">
              <w:fldChar w:fldCharType="separate"/>
            </w:r>
            <w:r w:rsidR="25F3B2EA" w:rsidRPr="25F3B2EA">
              <w:rPr>
                <w:rStyle w:val="Hyperlink"/>
              </w:rPr>
              <w:t>1</w:t>
            </w:r>
            <w:r w:rsidR="003E199D">
              <w:fldChar w:fldCharType="end"/>
            </w:r>
          </w:hyperlink>
        </w:p>
        <w:p w14:paraId="5F9242F5" w14:textId="046EA6CB" w:rsidR="00651C05" w:rsidRDefault="004253F2" w:rsidP="25F3B2EA">
          <w:pPr>
            <w:pStyle w:val="TOC1"/>
            <w:tabs>
              <w:tab w:val="right" w:leader="dot" w:pos="8490"/>
              <w:tab w:val="left" w:pos="435"/>
            </w:tabs>
            <w:rPr>
              <w:rFonts w:eastAsia="Calibri"/>
              <w:noProof/>
              <w:lang w:val="en-US"/>
            </w:rPr>
          </w:pPr>
          <w:hyperlink w:anchor="_Toc121030940">
            <w:r w:rsidR="25F3B2EA" w:rsidRPr="25F3B2EA">
              <w:rPr>
                <w:rStyle w:val="Hyperlink"/>
              </w:rPr>
              <w:t>4</w:t>
            </w:r>
            <w:r w:rsidR="003E199D">
              <w:tab/>
            </w:r>
            <w:r w:rsidR="25F3B2EA" w:rsidRPr="25F3B2EA">
              <w:rPr>
                <w:rStyle w:val="Hyperlink"/>
              </w:rPr>
              <w:t>Escopo do Produto</w:t>
            </w:r>
            <w:r w:rsidR="003E199D">
              <w:tab/>
            </w:r>
            <w:r w:rsidR="003E199D">
              <w:fldChar w:fldCharType="begin"/>
            </w:r>
            <w:r w:rsidR="003E199D">
              <w:instrText>PAGEREF _Toc121030940 \h</w:instrText>
            </w:r>
            <w:r w:rsidR="003E199D">
              <w:fldChar w:fldCharType="separate"/>
            </w:r>
            <w:r w:rsidR="25F3B2EA" w:rsidRPr="25F3B2EA">
              <w:rPr>
                <w:rStyle w:val="Hyperlink"/>
              </w:rPr>
              <w:t>1</w:t>
            </w:r>
            <w:r w:rsidR="003E199D">
              <w:fldChar w:fldCharType="end"/>
            </w:r>
          </w:hyperlink>
        </w:p>
        <w:p w14:paraId="091F92CA" w14:textId="3B4EB00E" w:rsidR="00651C05" w:rsidRDefault="004253F2" w:rsidP="25F3B2EA">
          <w:pPr>
            <w:pStyle w:val="TOC1"/>
            <w:tabs>
              <w:tab w:val="right" w:leader="dot" w:pos="8490"/>
              <w:tab w:val="left" w:pos="435"/>
            </w:tabs>
            <w:rPr>
              <w:rFonts w:eastAsia="Calibri"/>
              <w:noProof/>
              <w:lang w:val="en-US"/>
            </w:rPr>
          </w:pPr>
          <w:hyperlink w:anchor="_Toc390068197">
            <w:r w:rsidR="25F3B2EA" w:rsidRPr="25F3B2EA">
              <w:rPr>
                <w:rStyle w:val="Hyperlink"/>
              </w:rPr>
              <w:t>5</w:t>
            </w:r>
            <w:r w:rsidR="003E199D">
              <w:tab/>
            </w:r>
            <w:r w:rsidR="25F3B2EA" w:rsidRPr="25F3B2EA">
              <w:rPr>
                <w:rStyle w:val="Hyperlink"/>
              </w:rPr>
              <w:t>Exclusões do projeto / Fora do Escopo</w:t>
            </w:r>
            <w:r w:rsidR="003E199D">
              <w:tab/>
            </w:r>
            <w:r w:rsidR="003E199D">
              <w:fldChar w:fldCharType="begin"/>
            </w:r>
            <w:r w:rsidR="003E199D">
              <w:instrText>PAGEREF _Toc390068197 \h</w:instrText>
            </w:r>
            <w:r w:rsidR="003E199D">
              <w:fldChar w:fldCharType="separate"/>
            </w:r>
            <w:r w:rsidR="25F3B2EA" w:rsidRPr="25F3B2EA">
              <w:rPr>
                <w:rStyle w:val="Hyperlink"/>
              </w:rPr>
              <w:t>2</w:t>
            </w:r>
            <w:r w:rsidR="003E199D">
              <w:fldChar w:fldCharType="end"/>
            </w:r>
          </w:hyperlink>
        </w:p>
        <w:p w14:paraId="1B4F046F" w14:textId="181D4A42" w:rsidR="00651C05" w:rsidRDefault="004253F2" w:rsidP="25F3B2EA">
          <w:pPr>
            <w:pStyle w:val="TOC1"/>
            <w:tabs>
              <w:tab w:val="right" w:leader="dot" w:pos="8490"/>
              <w:tab w:val="left" w:pos="435"/>
            </w:tabs>
            <w:rPr>
              <w:rFonts w:eastAsia="Calibri"/>
              <w:noProof/>
              <w:lang w:val="en-US"/>
            </w:rPr>
          </w:pPr>
          <w:hyperlink w:anchor="_Toc471639212">
            <w:r w:rsidR="25F3B2EA" w:rsidRPr="25F3B2EA">
              <w:rPr>
                <w:rStyle w:val="Hyperlink"/>
              </w:rPr>
              <w:t>6</w:t>
            </w:r>
            <w:r w:rsidR="003E199D">
              <w:tab/>
            </w:r>
            <w:r w:rsidR="25F3B2EA" w:rsidRPr="25F3B2EA">
              <w:rPr>
                <w:rStyle w:val="Hyperlink"/>
              </w:rPr>
              <w:t>Restrições</w:t>
            </w:r>
            <w:r w:rsidR="003E199D">
              <w:tab/>
            </w:r>
            <w:r w:rsidR="003E199D">
              <w:fldChar w:fldCharType="begin"/>
            </w:r>
            <w:r w:rsidR="003E199D">
              <w:instrText>PAGEREF _Toc471639212 \h</w:instrText>
            </w:r>
            <w:r w:rsidR="003E199D">
              <w:fldChar w:fldCharType="separate"/>
            </w:r>
            <w:r w:rsidR="25F3B2EA" w:rsidRPr="25F3B2EA">
              <w:rPr>
                <w:rStyle w:val="Hyperlink"/>
              </w:rPr>
              <w:t>2</w:t>
            </w:r>
            <w:r w:rsidR="003E199D">
              <w:fldChar w:fldCharType="end"/>
            </w:r>
          </w:hyperlink>
        </w:p>
        <w:p w14:paraId="4169E0E1" w14:textId="091B6F20" w:rsidR="00651C05" w:rsidRDefault="004253F2" w:rsidP="25F3B2EA">
          <w:pPr>
            <w:pStyle w:val="TOC1"/>
            <w:tabs>
              <w:tab w:val="right" w:leader="dot" w:pos="8490"/>
              <w:tab w:val="left" w:pos="435"/>
            </w:tabs>
            <w:rPr>
              <w:rFonts w:eastAsia="Calibri"/>
              <w:noProof/>
              <w:lang w:val="en-US"/>
            </w:rPr>
          </w:pPr>
          <w:hyperlink w:anchor="_Toc996121591">
            <w:r w:rsidR="25F3B2EA" w:rsidRPr="25F3B2EA">
              <w:rPr>
                <w:rStyle w:val="Hyperlink"/>
              </w:rPr>
              <w:t>7</w:t>
            </w:r>
            <w:r w:rsidR="003E199D">
              <w:tab/>
            </w:r>
            <w:r w:rsidR="25F3B2EA" w:rsidRPr="25F3B2EA">
              <w:rPr>
                <w:rStyle w:val="Hyperlink"/>
              </w:rPr>
              <w:t>Premissas</w:t>
            </w:r>
            <w:r w:rsidR="003E199D">
              <w:tab/>
            </w:r>
            <w:r w:rsidR="003E199D">
              <w:fldChar w:fldCharType="begin"/>
            </w:r>
            <w:r w:rsidR="003E199D">
              <w:instrText>PAGEREF _Toc996121591 \h</w:instrText>
            </w:r>
            <w:r w:rsidR="003E199D">
              <w:fldChar w:fldCharType="separate"/>
            </w:r>
            <w:r w:rsidR="25F3B2EA" w:rsidRPr="25F3B2EA">
              <w:rPr>
                <w:rStyle w:val="Hyperlink"/>
              </w:rPr>
              <w:t>2</w:t>
            </w:r>
            <w:r w:rsidR="003E199D">
              <w:fldChar w:fldCharType="end"/>
            </w:r>
          </w:hyperlink>
        </w:p>
        <w:p w14:paraId="15E4E751" w14:textId="78F07B15" w:rsidR="00651C05" w:rsidRDefault="004253F2" w:rsidP="25F3B2EA">
          <w:pPr>
            <w:pStyle w:val="TOC1"/>
            <w:tabs>
              <w:tab w:val="right" w:leader="dot" w:pos="8490"/>
              <w:tab w:val="left" w:pos="435"/>
            </w:tabs>
            <w:rPr>
              <w:rFonts w:eastAsia="Calibri"/>
              <w:noProof/>
              <w:lang w:val="en-US"/>
            </w:rPr>
          </w:pPr>
          <w:hyperlink w:anchor="_Toc825723292">
            <w:r w:rsidR="25F3B2EA" w:rsidRPr="25F3B2EA">
              <w:rPr>
                <w:rStyle w:val="Hyperlink"/>
              </w:rPr>
              <w:t>8</w:t>
            </w:r>
            <w:r w:rsidR="003E199D">
              <w:tab/>
            </w:r>
            <w:r w:rsidR="25F3B2EA" w:rsidRPr="25F3B2EA">
              <w:rPr>
                <w:rStyle w:val="Hyperlink"/>
              </w:rPr>
              <w:t>Estrutura Analítica do Projeto</w:t>
            </w:r>
            <w:r w:rsidR="003E199D">
              <w:tab/>
            </w:r>
            <w:r w:rsidR="003E199D">
              <w:fldChar w:fldCharType="begin"/>
            </w:r>
            <w:r w:rsidR="003E199D">
              <w:instrText>PAGEREF _Toc825723292 \h</w:instrText>
            </w:r>
            <w:r w:rsidR="003E199D">
              <w:fldChar w:fldCharType="separate"/>
            </w:r>
            <w:r w:rsidR="25F3B2EA" w:rsidRPr="25F3B2EA">
              <w:rPr>
                <w:rStyle w:val="Hyperlink"/>
              </w:rPr>
              <w:t>2</w:t>
            </w:r>
            <w:r w:rsidR="003E199D">
              <w:fldChar w:fldCharType="end"/>
            </w:r>
          </w:hyperlink>
          <w:r w:rsidR="003E199D">
            <w:fldChar w:fldCharType="end"/>
          </w:r>
        </w:p>
      </w:sdtContent>
    </w:sdt>
    <w:p w14:paraId="098ABE29" w14:textId="77777777" w:rsidR="00C6217F" w:rsidRDefault="00C6217F" w:rsidP="00C6217F"/>
    <w:p w14:paraId="2AADD30F" w14:textId="77777777" w:rsidR="00C6217F" w:rsidRDefault="00C6217F" w:rsidP="00C6217F"/>
    <w:p w14:paraId="6986A7B6" w14:textId="77777777" w:rsidR="00C6217F" w:rsidRDefault="00C6217F" w:rsidP="00C6217F"/>
    <w:p w14:paraId="6DDCD2F9" w14:textId="77777777" w:rsidR="00C6217F" w:rsidRPr="008843C9" w:rsidRDefault="00C6217F" w:rsidP="00C6217F">
      <w:pPr>
        <w:pStyle w:val="Heading1"/>
      </w:pPr>
      <w:bookmarkStart w:id="0" w:name="_Toc882997807"/>
      <w:r>
        <w:t>Objetivos deste documento</w:t>
      </w:r>
      <w:bookmarkEnd w:id="0"/>
    </w:p>
    <w:p w14:paraId="4B967CD6" w14:textId="77777777" w:rsidR="00C6217F" w:rsidRDefault="00C6217F" w:rsidP="00E746F4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14:paraId="67400A9C" w14:textId="77777777"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EE3FFF4" w14:textId="77777777" w:rsidR="002A19BF" w:rsidRPr="00B12ADB" w:rsidRDefault="002A19BF" w:rsidP="002A19BF"/>
    <w:p w14:paraId="2BDF0218" w14:textId="77777777" w:rsidR="002A19BF" w:rsidRDefault="002A19BF" w:rsidP="002A19BF"/>
    <w:p w14:paraId="25600D04" w14:textId="77777777" w:rsidR="003D437B" w:rsidRDefault="003D437B" w:rsidP="003D437B">
      <w:pPr>
        <w:pStyle w:val="Heading1"/>
      </w:pPr>
      <w:bookmarkStart w:id="1" w:name="_Toc383380604"/>
      <w:bookmarkStart w:id="2" w:name="_Toc2025213545"/>
      <w:r>
        <w:t>Situação atual e justificativa do projeto</w:t>
      </w:r>
      <w:bookmarkEnd w:id="1"/>
      <w:bookmarkEnd w:id="2"/>
    </w:p>
    <w:p w14:paraId="70E01211" w14:textId="77777777" w:rsidR="003D437B" w:rsidRPr="00057D0A" w:rsidRDefault="003D437B" w:rsidP="00E746F4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C6217F">
        <w:t>projeto</w:t>
      </w:r>
      <w:proofErr w:type="gramStart"/>
      <w:r w:rsidR="00C6217F" w:rsidRPr="00057D0A">
        <w:t>. ]</w:t>
      </w:r>
      <w:proofErr w:type="gramEnd"/>
    </w:p>
    <w:p w14:paraId="5F21F82E" w14:textId="77777777" w:rsidR="003D437B" w:rsidRDefault="003D437B" w:rsidP="003D437B"/>
    <w:p w14:paraId="353AED08" w14:textId="77777777" w:rsidR="003D437B" w:rsidRDefault="003D437B" w:rsidP="003D437B"/>
    <w:p w14:paraId="30A40A19" w14:textId="77777777" w:rsidR="003D437B" w:rsidRPr="00057D0A" w:rsidRDefault="003D437B" w:rsidP="003D437B">
      <w:pPr>
        <w:pStyle w:val="Heading1"/>
      </w:pPr>
      <w:bookmarkStart w:id="3" w:name="_Toc383380605"/>
      <w:bookmarkStart w:id="4" w:name="_Toc870022732"/>
      <w:r>
        <w:t>Objetivos SMART e critérios de sucesso do projeto</w:t>
      </w:r>
      <w:bookmarkEnd w:id="3"/>
      <w:bookmarkEnd w:id="4"/>
    </w:p>
    <w:p w14:paraId="202431C8" w14:textId="77777777" w:rsidR="003D437B" w:rsidRDefault="003D437B" w:rsidP="00E746F4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11" w:tooltip="Objetivos SMART" w:history="1">
        <w:r w:rsidR="0007469D" w:rsidRPr="0007469D">
          <w:rPr>
            <w:rStyle w:val="Hyperlink"/>
            <w:b/>
            <w:bCs/>
          </w:rPr>
          <w:t>Objetivos SMART</w:t>
        </w:r>
      </w:hyperlink>
      <w:r w:rsidR="0007469D">
        <w:t xml:space="preserve"> </w:t>
      </w:r>
      <w:r w:rsidRPr="00594A56">
        <w:t>e critérios de sucesso relacionados</w:t>
      </w:r>
      <w:r>
        <w:t>.</w:t>
      </w:r>
    </w:p>
    <w:p w14:paraId="27969130" w14:textId="77777777" w:rsidR="003D437B" w:rsidRPr="006F79CA" w:rsidRDefault="003D437B" w:rsidP="00E746F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</w:t>
      </w:r>
      <w:r w:rsidR="00BC5600">
        <w:t xml:space="preserve"> </w:t>
      </w:r>
      <w:r w:rsidRPr="006F79CA">
        <w:t xml:space="preserve">Quem, Realistic: </w:t>
      </w:r>
      <w:r w:rsidR="00BC5600" w:rsidRPr="006F79CA">
        <w:t>realístico</w:t>
      </w:r>
      <w:r w:rsidRPr="006F79CA">
        <w:t>, Time-related:</w:t>
      </w:r>
      <w:r w:rsidR="00BC5600">
        <w:t xml:space="preserve"> </w:t>
      </w:r>
      <w:proofErr w:type="gramStart"/>
      <w:r w:rsidRPr="006F79CA">
        <w:t>Quando ]</w:t>
      </w:r>
      <w:proofErr w:type="gramEnd"/>
    </w:p>
    <w:p w14:paraId="564C9582" w14:textId="77777777" w:rsidR="00E10611" w:rsidRPr="00594A56" w:rsidRDefault="00E10611" w:rsidP="00E746F4">
      <w:pPr>
        <w:pStyle w:val="Comments"/>
      </w:pPr>
      <w:r>
        <w:t>[Exemplo:</w:t>
      </w:r>
    </w:p>
    <w:p w14:paraId="53108979" w14:textId="77777777" w:rsidR="00E10611" w:rsidRPr="00F8319F" w:rsidRDefault="00E10611" w:rsidP="00E746F4">
      <w:pPr>
        <w:pStyle w:val="Comments"/>
      </w:pPr>
      <w:r w:rsidRPr="00F8319F">
        <w:t>O projeto será considerado um sucesso se atender a todos os critérios de aceitação das entregas, respeitar as restrições e cumprir o cronograma de execução.</w:t>
      </w:r>
    </w:p>
    <w:p w14:paraId="3C76BA5A" w14:textId="77777777" w:rsidR="00E10611" w:rsidRPr="00F8319F" w:rsidRDefault="00E10611" w:rsidP="00E746F4">
      <w:pPr>
        <w:pStyle w:val="Comments"/>
      </w:pPr>
      <w:r w:rsidRPr="00F8319F">
        <w:t xml:space="preserve">As restrições e os critérios de aceitação das entregas estão </w:t>
      </w:r>
      <w:r>
        <w:t>detalhados</w:t>
      </w:r>
      <w:r w:rsidRPr="00F8319F">
        <w:t xml:space="preserve"> </w:t>
      </w:r>
      <w:r>
        <w:t>abaixo</w:t>
      </w:r>
      <w:r w:rsidRPr="00F8319F">
        <w:t>.</w:t>
      </w:r>
    </w:p>
    <w:p w14:paraId="31D7EEE8" w14:textId="77777777" w:rsidR="00E10611" w:rsidRDefault="00E10611" w:rsidP="00E746F4">
      <w:pPr>
        <w:pStyle w:val="Comments"/>
      </w:pPr>
      <w:r w:rsidRPr="00F8319F">
        <w:lastRenderedPageBreak/>
        <w:t xml:space="preserve">O cronograma de execução é </w:t>
      </w:r>
      <w:r>
        <w:t>um</w:t>
      </w:r>
      <w:r w:rsidRPr="00F8319F">
        <w:t xml:space="preserve"> anexo d</w:t>
      </w:r>
      <w:r>
        <w:t>o</w:t>
      </w:r>
      <w:r w:rsidRPr="00F8319F">
        <w:t xml:space="preserve"> plano</w:t>
      </w:r>
      <w:r>
        <w:t xml:space="preserve"> de gerenciamento do projeto</w:t>
      </w:r>
      <w:r w:rsidRPr="00F8319F">
        <w:t>.</w:t>
      </w:r>
    </w:p>
    <w:p w14:paraId="43F4F673" w14:textId="77777777" w:rsidR="00E10611" w:rsidRPr="007829FA" w:rsidRDefault="00E10611" w:rsidP="00E746F4">
      <w:pPr>
        <w:pStyle w:val="Comments"/>
      </w:pPr>
      <w:r>
        <w:t>]</w:t>
      </w:r>
    </w:p>
    <w:p w14:paraId="279F6E26" w14:textId="77777777" w:rsidR="00E10611" w:rsidRDefault="00E10611" w:rsidP="00E746F4">
      <w:pPr>
        <w:pStyle w:val="Comments"/>
        <w:rPr>
          <w:szCs w:val="16"/>
        </w:rPr>
      </w:pPr>
      <w:r>
        <w:t>[Exemplo2:</w:t>
      </w:r>
    </w:p>
    <w:p w14:paraId="2A516F83" w14:textId="77777777" w:rsidR="00E10611" w:rsidRDefault="00E10611" w:rsidP="00E746F4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14:paraId="112FC7EA" w14:textId="77777777" w:rsidR="00E10611" w:rsidRDefault="00E10611" w:rsidP="00E746F4">
      <w:pPr>
        <w:pStyle w:val="Comments"/>
        <w:numPr>
          <w:ilvl w:val="0"/>
          <w:numId w:val="3"/>
        </w:numPr>
      </w:pPr>
      <w:r>
        <w:t>Objetivo SMART 1; ....</w:t>
      </w:r>
    </w:p>
    <w:p w14:paraId="71150EE2" w14:textId="77777777" w:rsidR="00E10611" w:rsidRPr="007829FA" w:rsidRDefault="00E10611" w:rsidP="00E746F4">
      <w:pPr>
        <w:pStyle w:val="Comments"/>
      </w:pPr>
      <w:r>
        <w:t>]</w:t>
      </w:r>
    </w:p>
    <w:p w14:paraId="4FE8DAC1" w14:textId="77777777" w:rsidR="003D437B" w:rsidRDefault="003D437B" w:rsidP="003D437B"/>
    <w:p w14:paraId="331CF242" w14:textId="77777777" w:rsidR="002A19BF" w:rsidRDefault="002A19BF" w:rsidP="002A19BF"/>
    <w:p w14:paraId="7886A723" w14:textId="77777777" w:rsidR="002A19BF" w:rsidRPr="00C46898" w:rsidRDefault="002A19BF" w:rsidP="002A19BF">
      <w:pPr>
        <w:pStyle w:val="Heading1"/>
      </w:pPr>
      <w:bookmarkStart w:id="5" w:name="_Toc383380606"/>
      <w:bookmarkStart w:id="6" w:name="_Toc121030940"/>
      <w:r>
        <w:t>Escopo do Produto</w:t>
      </w:r>
      <w:bookmarkEnd w:id="5"/>
      <w:bookmarkEnd w:id="6"/>
    </w:p>
    <w:p w14:paraId="60C6EFC3" w14:textId="77777777" w:rsidR="002A19BF" w:rsidRPr="00C46898" w:rsidRDefault="002A19BF" w:rsidP="00E746F4">
      <w:pPr>
        <w:pStyle w:val="Comments"/>
      </w:pPr>
      <w:r w:rsidRPr="00C46898">
        <w:t>[</w:t>
      </w:r>
      <w:hyperlink r:id="rId12" w:tooltip="Requisito" w:history="1">
        <w:r w:rsidR="0079397C" w:rsidRPr="0079397C">
          <w:rPr>
            <w:rStyle w:val="Hyperlink"/>
          </w:rPr>
          <w:t>Requisit</w:t>
        </w:r>
        <w:r w:rsidR="0079397C">
          <w:rPr>
            <w:rStyle w:val="Hyperlink"/>
          </w:rPr>
          <w:t>os</w:t>
        </w:r>
      </w:hyperlink>
      <w:r w:rsidRPr="00C46898">
        <w:t xml:space="preserve"> e características do produto ou serviço </w:t>
      </w:r>
      <w:r w:rsidR="00211D53">
        <w:t>a ser entregue pel</w:t>
      </w:r>
      <w:r w:rsidRPr="00C46898">
        <w:t xml:space="preserve">o </w:t>
      </w:r>
      <w:r w:rsidR="00BC5600" w:rsidRPr="00C46898">
        <w:t>projeto</w:t>
      </w:r>
      <w:proofErr w:type="gramStart"/>
      <w:r w:rsidR="00BC5600" w:rsidRPr="00C46898">
        <w:t>. ]</w:t>
      </w:r>
      <w:proofErr w:type="gramEnd"/>
    </w:p>
    <w:p w14:paraId="4AE8E408" w14:textId="77777777" w:rsidR="00935489" w:rsidRPr="00AA3C95" w:rsidRDefault="00935489" w:rsidP="00E746F4">
      <w:pPr>
        <w:pStyle w:val="Comments"/>
      </w:pPr>
      <w:r>
        <w:t>[Ex.:</w:t>
      </w:r>
      <w:r w:rsidRPr="00935489">
        <w:t xml:space="preserve"> </w:t>
      </w:r>
      <w:r>
        <w:t xml:space="preserve">Vide a lista dos produtos e seus requisitos no </w:t>
      </w:r>
      <w:hyperlink r:id="rId13" w:history="1">
        <w:r w:rsidR="00665E41" w:rsidRPr="00935489">
          <w:rPr>
            <w:rStyle w:val="Hyperlink"/>
          </w:rPr>
          <w:t>Dicionário</w:t>
        </w:r>
        <w:r w:rsidRPr="00935489">
          <w:rPr>
            <w:rStyle w:val="Hyperlink"/>
          </w:rPr>
          <w:t xml:space="preserve"> da EAP com requisitos.xlsx</w:t>
        </w:r>
      </w:hyperlink>
      <w:r>
        <w:t>]</w:t>
      </w:r>
    </w:p>
    <w:p w14:paraId="6380D8BA" w14:textId="77777777" w:rsidR="002A19BF" w:rsidRPr="00AA3C95" w:rsidRDefault="002A19BF" w:rsidP="002A19BF"/>
    <w:p w14:paraId="61073EE5" w14:textId="77777777" w:rsidR="002A19BF" w:rsidRPr="00AA3C95" w:rsidRDefault="002A19BF" w:rsidP="002A19BF"/>
    <w:p w14:paraId="6E04C389" w14:textId="77777777" w:rsidR="002A19BF" w:rsidRPr="00AA3C95" w:rsidRDefault="00C06005" w:rsidP="002A19BF">
      <w:pPr>
        <w:pStyle w:val="Heading1"/>
      </w:pPr>
      <w:bookmarkStart w:id="7" w:name="_Toc383380607"/>
      <w:bookmarkStart w:id="8" w:name="_Toc390068197"/>
      <w:r>
        <w:t xml:space="preserve">Exclusões do projeto / </w:t>
      </w:r>
      <w:r w:rsidR="002A19BF">
        <w:t>Fora do Escopo</w:t>
      </w:r>
      <w:bookmarkEnd w:id="7"/>
      <w:bookmarkEnd w:id="8"/>
    </w:p>
    <w:p w14:paraId="47CE51A2" w14:textId="77777777" w:rsidR="002A19BF" w:rsidRDefault="002A19BF" w:rsidP="00E746F4">
      <w:pPr>
        <w:pStyle w:val="Comments"/>
      </w:pPr>
      <w:r w:rsidRPr="00AA3C95">
        <w:t>[Liste itens reconhecidos como não-escopo de modo a evitar mal-entendidos na conclusão do projeto]</w:t>
      </w:r>
    </w:p>
    <w:p w14:paraId="511E9F39" w14:textId="77777777" w:rsidR="001B1FE7" w:rsidRPr="00AA3C95" w:rsidRDefault="001B1FE7" w:rsidP="00E746F4">
      <w:pPr>
        <w:pStyle w:val="Comments"/>
      </w:pPr>
      <w:r>
        <w:t>[Ex.:</w:t>
      </w:r>
      <w:r w:rsidRPr="001B1FE7">
        <w:t xml:space="preserve"> Qualquer atividade que não contribua diretamente para o atingimento dos objetivos SMART / critérios de sucesso do projeto descritos acima</w:t>
      </w:r>
      <w:proofErr w:type="gramStart"/>
      <w:r w:rsidRPr="001B1FE7">
        <w:t>.</w:t>
      </w:r>
      <w:r>
        <w:t xml:space="preserve"> ]</w:t>
      </w:r>
      <w:proofErr w:type="gramEnd"/>
    </w:p>
    <w:p w14:paraId="1ECF32B6" w14:textId="77777777" w:rsidR="002A19BF" w:rsidRPr="00AA3C95" w:rsidRDefault="002A19BF" w:rsidP="002A19BF"/>
    <w:p w14:paraId="0DD94444" w14:textId="77777777" w:rsidR="002A19BF" w:rsidRDefault="002A19BF" w:rsidP="002A19BF"/>
    <w:p w14:paraId="631C9781" w14:textId="77777777" w:rsidR="00E10611" w:rsidRPr="00AA3C95" w:rsidRDefault="00E10611" w:rsidP="00E10611">
      <w:pPr>
        <w:pStyle w:val="Heading1"/>
      </w:pPr>
      <w:bookmarkStart w:id="9" w:name="_Toc402281711"/>
      <w:bookmarkStart w:id="10" w:name="_Toc471639212"/>
      <w:r>
        <w:t>Restrições</w:t>
      </w:r>
      <w:bookmarkEnd w:id="9"/>
      <w:bookmarkEnd w:id="10"/>
    </w:p>
    <w:p w14:paraId="5AED0F8C" w14:textId="77777777" w:rsidR="00E10611" w:rsidRPr="00AA3C95" w:rsidRDefault="00E10611" w:rsidP="00E746F4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>
        <w:t xml:space="preserve"> </w:t>
      </w:r>
      <w:r w:rsidRPr="0028566C">
        <w:t>que limitam as opções da equipe</w:t>
      </w:r>
      <w:r>
        <w:t>.</w:t>
      </w:r>
      <w:r w:rsidRPr="00AA3C95">
        <w:t xml:space="preserve"> </w:t>
      </w:r>
      <w:hyperlink r:id="rId14" w:history="1">
        <w:r w:rsidRPr="00B60ACA">
          <w:rPr>
            <w:rStyle w:val="Hyperlink"/>
          </w:rPr>
          <w:t>Saiba mais...</w:t>
        </w:r>
      </w:hyperlink>
      <w:r w:rsidRPr="00AA3C95">
        <w:t>]</w:t>
      </w:r>
    </w:p>
    <w:p w14:paraId="537A45F9" w14:textId="77777777" w:rsidR="00E10611" w:rsidRPr="00AA3C95" w:rsidRDefault="00E10611" w:rsidP="00E10611"/>
    <w:p w14:paraId="14DB52AD" w14:textId="77777777" w:rsidR="00E10611" w:rsidRPr="00AA3C95" w:rsidRDefault="00E10611" w:rsidP="00E10611"/>
    <w:p w14:paraId="3CFF7BEF" w14:textId="77777777" w:rsidR="00E10611" w:rsidRPr="00AA3C95" w:rsidRDefault="00E10611" w:rsidP="00E10611">
      <w:pPr>
        <w:pStyle w:val="Heading1"/>
      </w:pPr>
      <w:bookmarkStart w:id="11" w:name="_Toc402281712"/>
      <w:bookmarkStart w:id="12" w:name="_Toc996121591"/>
      <w:r>
        <w:t>Premissas</w:t>
      </w:r>
      <w:bookmarkEnd w:id="11"/>
      <w:bookmarkEnd w:id="12"/>
    </w:p>
    <w:p w14:paraId="3042456F" w14:textId="77777777" w:rsidR="00E10611" w:rsidRPr="00AA3C95" w:rsidRDefault="005965C2" w:rsidP="00E746F4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>
        <w:t>.</w:t>
      </w:r>
      <w:r w:rsidR="00E10611" w:rsidRPr="00AA3C95">
        <w:t xml:space="preserve"> </w:t>
      </w:r>
      <w:hyperlink r:id="rId16" w:history="1">
        <w:r w:rsidR="00E10611" w:rsidRPr="00B60ACA">
          <w:rPr>
            <w:rStyle w:val="Hyperlink"/>
          </w:rPr>
          <w:t>Saiba mais...</w:t>
        </w:r>
      </w:hyperlink>
      <w:r w:rsidR="00E10611" w:rsidRPr="00AA3C95">
        <w:t>]</w:t>
      </w:r>
    </w:p>
    <w:p w14:paraId="796E8358" w14:textId="77777777" w:rsidR="00E10611" w:rsidRPr="00AA3C95" w:rsidRDefault="00E10611" w:rsidP="00E10611"/>
    <w:p w14:paraId="1FB1C6E0" w14:textId="77777777" w:rsidR="00E10611" w:rsidRPr="00AA3C95" w:rsidRDefault="00E10611" w:rsidP="002A19BF"/>
    <w:p w14:paraId="02273541" w14:textId="77777777" w:rsidR="002A19BF" w:rsidRPr="00AA3C95" w:rsidRDefault="002A19BF" w:rsidP="002A19BF">
      <w:pPr>
        <w:pStyle w:val="Heading1"/>
      </w:pPr>
      <w:bookmarkStart w:id="13" w:name="_Toc383380610"/>
      <w:bookmarkStart w:id="14" w:name="_Toc825723292"/>
      <w:r>
        <w:t>E</w:t>
      </w:r>
      <w:r w:rsidR="00651C05">
        <w:t>strutura Analítica do Projeto</w:t>
      </w:r>
      <w:bookmarkEnd w:id="13"/>
      <w:bookmarkEnd w:id="14"/>
    </w:p>
    <w:p w14:paraId="3532A2BB" w14:textId="77777777" w:rsidR="006664A0" w:rsidRDefault="006664A0" w:rsidP="00E746F4">
      <w:pPr>
        <w:pStyle w:val="Comments"/>
      </w:pPr>
      <w:r w:rsidRPr="00AA3C95">
        <w:t>[</w:t>
      </w:r>
      <w:r>
        <w:t xml:space="preserve">As entregas e </w:t>
      </w:r>
      <w:r w:rsidR="00651C05">
        <w:t>seus</w:t>
      </w:r>
      <w:r>
        <w:t xml:space="preserve"> critérios de aceitação podem ser descritos na </w:t>
      </w:r>
      <w:hyperlink r:id="rId17" w:tooltip="Estrutura analítica do projeto - EAP" w:history="1">
        <w:r w:rsidRPr="006664A0">
          <w:rPr>
            <w:rStyle w:val="Hyperlink"/>
          </w:rPr>
          <w:t>Estrutura analítica do projeto - EAP</w:t>
        </w:r>
      </w:hyperlink>
      <w:r>
        <w:t xml:space="preserve"> e em seu </w:t>
      </w:r>
      <w:hyperlink r:id="rId18" w:tooltip="Dicionário da EAP" w:history="1">
        <w:r w:rsidRPr="006664A0">
          <w:rPr>
            <w:rStyle w:val="Hyperlink"/>
          </w:rPr>
          <w:t>Dicionário</w:t>
        </w:r>
      </w:hyperlink>
      <w:r>
        <w:t>.</w:t>
      </w:r>
      <w:r w:rsidRPr="00AA3C95">
        <w:t xml:space="preserve"> ]</w:t>
      </w:r>
    </w:p>
    <w:p w14:paraId="7299A88A" w14:textId="77777777" w:rsidR="003C6AAD" w:rsidRDefault="003C6AAD" w:rsidP="003C6AAD">
      <w:r w:rsidRPr="00C635C6">
        <w:t xml:space="preserve">As entregas </w:t>
      </w:r>
      <w:r>
        <w:t>foram estruturadas conforme EAP abaixo.</w:t>
      </w:r>
    </w:p>
    <w:p w14:paraId="0BE3A75A" w14:textId="77777777" w:rsidR="00C635C6" w:rsidRPr="00C635C6" w:rsidRDefault="003C6AAD" w:rsidP="003C6AAD">
      <w:r>
        <w:t>S</w:t>
      </w:r>
      <w:r w:rsidRPr="00C635C6">
        <w:t xml:space="preserve">eus critérios de aceitação </w:t>
      </w:r>
      <w:r>
        <w:t xml:space="preserve">e o detalhamento das mesmas </w:t>
      </w:r>
      <w:r w:rsidRPr="00C635C6">
        <w:t>estão descritas no seu dicionário em anexo.</w:t>
      </w:r>
    </w:p>
    <w:p w14:paraId="3797ECDB" w14:textId="77777777" w:rsidR="002A19BF" w:rsidRPr="00AA3C95" w:rsidRDefault="002A19BF" w:rsidP="002A19BF"/>
    <w:p w14:paraId="5A665A22" w14:textId="77777777" w:rsidR="002A19BF" w:rsidRPr="00AA3C95" w:rsidRDefault="002A19BF" w:rsidP="002A19BF"/>
    <w:p w14:paraId="239CBC9F" w14:textId="77777777" w:rsidR="002A19BF" w:rsidRPr="00AA3C95" w:rsidRDefault="002A19BF" w:rsidP="002A19BF"/>
    <w:p w14:paraId="4EFCD350" w14:textId="77777777" w:rsidR="008843C9" w:rsidRDefault="008843C9" w:rsidP="003D377B"/>
    <w:p w14:paraId="54437CB4" w14:textId="77777777" w:rsidR="008843C9" w:rsidRDefault="008843C9" w:rsidP="003D377B"/>
    <w:p w14:paraId="3C13DAA9" w14:textId="77777777" w:rsidR="008843C9" w:rsidRDefault="008843C9" w:rsidP="003D377B"/>
    <w:p w14:paraId="60B853FE" w14:textId="77777777" w:rsidR="008843C9" w:rsidRDefault="008843C9" w:rsidP="003D377B"/>
    <w:p w14:paraId="1A7B25DF" w14:textId="77777777" w:rsidR="008843C9" w:rsidRDefault="008843C9" w:rsidP="003D377B"/>
    <w:p w14:paraId="01689363" w14:textId="77777777" w:rsidR="008843C9" w:rsidRDefault="008843C9" w:rsidP="003D377B"/>
    <w:p w14:paraId="23EAF95C" w14:textId="77777777" w:rsidR="008843C9" w:rsidRDefault="008843C9" w:rsidP="003D377B"/>
    <w:p w14:paraId="086D0156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8F1BA16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58D9071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2D296DC4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0C7CAD1F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260A2A8C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6F0EFDBF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79F0B513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964C8E7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A7C1173" w14:textId="43C0C211" w:rsidR="008843C9" w:rsidRPr="00C52528" w:rsidRDefault="003A67F3" w:rsidP="002D679E">
            <w:r>
              <w:t>Magazine Luiza</w:t>
            </w:r>
          </w:p>
        </w:tc>
        <w:tc>
          <w:tcPr>
            <w:tcW w:w="1559" w:type="dxa"/>
            <w:vAlign w:val="center"/>
          </w:tcPr>
          <w:p w14:paraId="24B61FDA" w14:textId="77777777" w:rsidR="008843C9" w:rsidRPr="00C52528" w:rsidRDefault="008843C9" w:rsidP="002D679E"/>
        </w:tc>
      </w:tr>
      <w:tr w:rsidR="008843C9" w:rsidRPr="00C52528" w14:paraId="4D54CE94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25F93AA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47B09AAD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5D2AC858" w14:textId="77777777" w:rsidR="008843C9" w:rsidRPr="00C52528" w:rsidRDefault="008843C9" w:rsidP="002D679E"/>
        </w:tc>
      </w:tr>
    </w:tbl>
    <w:p w14:paraId="4985F236" w14:textId="77777777" w:rsidR="008843C9" w:rsidRDefault="008843C9" w:rsidP="008843C9"/>
    <w:p w14:paraId="32A9D16B" w14:textId="77777777" w:rsidR="008843C9" w:rsidRDefault="008843C9" w:rsidP="003D377B"/>
    <w:sectPr w:rsidR="008843C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4D7E" w14:textId="77777777" w:rsidR="004253F2" w:rsidRDefault="004253F2" w:rsidP="005E1593">
      <w:r>
        <w:separator/>
      </w:r>
    </w:p>
  </w:endnote>
  <w:endnote w:type="continuationSeparator" w:id="0">
    <w:p w14:paraId="5CA2762F" w14:textId="77777777" w:rsidR="004253F2" w:rsidRDefault="004253F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427EA" w14:textId="77777777" w:rsidR="00E746F4" w:rsidRDefault="00E7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14:paraId="6957F419" w14:textId="77777777" w:rsidTr="00957346">
      <w:trPr>
        <w:jc w:val="center"/>
      </w:trPr>
      <w:tc>
        <w:tcPr>
          <w:tcW w:w="3741" w:type="dxa"/>
          <w:vAlign w:val="center"/>
        </w:tcPr>
        <w:p w14:paraId="68F00B37" w14:textId="77777777" w:rsidR="006419CA" w:rsidRPr="006419CA" w:rsidRDefault="006419CA" w:rsidP="00957346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BEB34DD" w14:textId="77777777" w:rsidR="006419CA" w:rsidRPr="006419CA" w:rsidRDefault="006419CA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16A1C930" w14:textId="77777777" w:rsidTr="0095734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372728669"/>
          <w:placeholder>
            <w:docPart w:val="40F105B9444A49F192837983B7A5FD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741" w:type="dxa"/>
              <w:vAlign w:val="center"/>
            </w:tcPr>
            <w:p w14:paraId="6E3C5FE9" w14:textId="77777777" w:rsidR="00957346" w:rsidRPr="006419CA" w:rsidRDefault="00957346" w:rsidP="00957346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1D385F03" w14:textId="77777777" w:rsidR="00957346" w:rsidRPr="006419CA" w:rsidRDefault="004253F2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57346">
              <w:rPr>
                <w:rStyle w:val="Hyperlink"/>
              </w:rPr>
              <w:t>http://escritoriodeprojetos.com.br</w:t>
            </w:r>
          </w:hyperlink>
        </w:p>
      </w:tc>
    </w:tr>
  </w:tbl>
  <w:p w14:paraId="57AFFAC5" w14:textId="77777777"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B6C2" w14:textId="77777777" w:rsidR="00E746F4" w:rsidRDefault="00E7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AA2F" w14:textId="77777777" w:rsidR="004253F2" w:rsidRDefault="004253F2" w:rsidP="005E1593">
      <w:r>
        <w:separator/>
      </w:r>
    </w:p>
  </w:footnote>
  <w:footnote w:type="continuationSeparator" w:id="0">
    <w:p w14:paraId="7D189B69" w14:textId="77777777" w:rsidR="004253F2" w:rsidRDefault="004253F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F36DD" w14:textId="77777777" w:rsidR="00E746F4" w:rsidRDefault="00E74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14:paraId="2FD4DAD4" w14:textId="77777777" w:rsidTr="00E746F4">
      <w:trPr>
        <w:trHeight w:val="567"/>
        <w:jc w:val="center"/>
      </w:trPr>
      <w:tc>
        <w:tcPr>
          <w:tcW w:w="6492" w:type="dxa"/>
          <w:vAlign w:val="center"/>
        </w:tcPr>
        <w:p w14:paraId="72E70151" w14:textId="77777777" w:rsidR="00957346" w:rsidRPr="00C6217F" w:rsidRDefault="003E199D" w:rsidP="00E746F4">
          <w:fldSimple w:instr=" TITLE   \* MERGEFORMAT ">
            <w:r w:rsidR="00957346" w:rsidRPr="00C6217F">
              <w:t>Declaração do escopo do projeto</w:t>
            </w:r>
          </w:fldSimple>
        </w:p>
      </w:tc>
      <w:tc>
        <w:tcPr>
          <w:tcW w:w="1956" w:type="dxa"/>
          <w:vMerge w:val="restart"/>
          <w:vAlign w:val="bottom"/>
        </w:tcPr>
        <w:p w14:paraId="232A7B9C" w14:textId="77777777" w:rsidR="00957346" w:rsidRPr="00C6217F" w:rsidRDefault="004253F2" w:rsidP="00E746F4">
          <w:pPr>
            <w:pStyle w:val="Comments"/>
          </w:pPr>
          <w:hyperlink r:id="rId1" w:history="1">
            <w:r w:rsidR="003E199D">
              <w:rPr>
                <w:noProof/>
              </w:rPr>
              <w:object w:dxaOrig="2650" w:dyaOrig="1240" w14:anchorId="3C576F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39.75pt">
                  <v:imagedata r:id="rId2" o:title=""/>
                </v:shape>
                <o:OLEObject Type="Embed" ProgID="PBrush" ShapeID="_x0000_i1025" DrawAspect="Content" ObjectID="_1723301243" r:id="rId3"/>
              </w:object>
            </w:r>
          </w:hyperlink>
        </w:p>
      </w:tc>
    </w:tr>
    <w:tr w:rsidR="00957346" w:rsidRPr="00A10908" w14:paraId="304FBB6B" w14:textId="77777777" w:rsidTr="00957346">
      <w:trPr>
        <w:trHeight w:val="567"/>
        <w:jc w:val="center"/>
      </w:trPr>
      <w:tc>
        <w:tcPr>
          <w:tcW w:w="6492" w:type="dxa"/>
          <w:vAlign w:val="center"/>
        </w:tcPr>
        <w:p w14:paraId="13DBB19D" w14:textId="77777777" w:rsidR="00957346" w:rsidRPr="00C6217F" w:rsidRDefault="004D0195" w:rsidP="002D679E">
          <w:pPr>
            <w:pStyle w:val="Header"/>
            <w:rPr>
              <w:sz w:val="22"/>
              <w:szCs w:val="22"/>
            </w:rPr>
          </w:pPr>
          <w:r w:rsidRPr="00C6217F">
            <w:fldChar w:fldCharType="begin"/>
          </w:r>
          <w:r w:rsidRPr="00C6217F">
            <w:rPr>
              <w:sz w:val="22"/>
              <w:szCs w:val="22"/>
            </w:rPr>
            <w:instrText xml:space="preserve"> SUBJECT   \* MERGEFORMAT </w:instrText>
          </w:r>
          <w:r w:rsidRPr="00C6217F">
            <w:fldChar w:fldCharType="separate"/>
          </w:r>
          <w:r w:rsidR="00957346" w:rsidRPr="00C6217F">
            <w:rPr>
              <w:sz w:val="22"/>
              <w:szCs w:val="22"/>
            </w:rPr>
            <w:t>Nome do Projeto</w:t>
          </w:r>
          <w:r w:rsidRPr="00C6217F">
            <w:fldChar w:fldCharType="end"/>
          </w:r>
        </w:p>
      </w:tc>
      <w:tc>
        <w:tcPr>
          <w:tcW w:w="1956" w:type="dxa"/>
          <w:vMerge/>
          <w:vAlign w:val="center"/>
        </w:tcPr>
        <w:p w14:paraId="6E398928" w14:textId="77777777" w:rsidR="00957346" w:rsidRPr="00A10908" w:rsidRDefault="00957346" w:rsidP="002D679E">
          <w:pPr>
            <w:pStyle w:val="Header"/>
            <w:rPr>
              <w:b/>
            </w:rPr>
          </w:pPr>
        </w:p>
      </w:tc>
    </w:tr>
  </w:tbl>
  <w:p w14:paraId="7DD5C352" w14:textId="77777777"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0901" w14:textId="77777777" w:rsidR="00E746F4" w:rsidRDefault="00E74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0AE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426C3"/>
    <w:rsid w:val="0007469D"/>
    <w:rsid w:val="000B029A"/>
    <w:rsid w:val="000C1AC0"/>
    <w:rsid w:val="000E2853"/>
    <w:rsid w:val="000E3FBC"/>
    <w:rsid w:val="00137694"/>
    <w:rsid w:val="001B1FE7"/>
    <w:rsid w:val="001D497F"/>
    <w:rsid w:val="001F3D30"/>
    <w:rsid w:val="002013A8"/>
    <w:rsid w:val="00211D53"/>
    <w:rsid w:val="00274187"/>
    <w:rsid w:val="0028566C"/>
    <w:rsid w:val="00293ED8"/>
    <w:rsid w:val="002A19BF"/>
    <w:rsid w:val="002B0AC3"/>
    <w:rsid w:val="002F0005"/>
    <w:rsid w:val="00323EFA"/>
    <w:rsid w:val="00331443"/>
    <w:rsid w:val="00341B09"/>
    <w:rsid w:val="0034544C"/>
    <w:rsid w:val="00366264"/>
    <w:rsid w:val="00393AF2"/>
    <w:rsid w:val="003A67F3"/>
    <w:rsid w:val="003C4FC3"/>
    <w:rsid w:val="003C6AAD"/>
    <w:rsid w:val="003D377B"/>
    <w:rsid w:val="003D437B"/>
    <w:rsid w:val="003E199D"/>
    <w:rsid w:val="00424175"/>
    <w:rsid w:val="004253F2"/>
    <w:rsid w:val="0042609D"/>
    <w:rsid w:val="004B2855"/>
    <w:rsid w:val="004B60F1"/>
    <w:rsid w:val="004D0195"/>
    <w:rsid w:val="004D27A1"/>
    <w:rsid w:val="0055540E"/>
    <w:rsid w:val="005965C2"/>
    <w:rsid w:val="005B4260"/>
    <w:rsid w:val="005B61DB"/>
    <w:rsid w:val="005E1593"/>
    <w:rsid w:val="005F487B"/>
    <w:rsid w:val="006214DC"/>
    <w:rsid w:val="00631A54"/>
    <w:rsid w:val="006419CA"/>
    <w:rsid w:val="00651C05"/>
    <w:rsid w:val="00663704"/>
    <w:rsid w:val="00665E41"/>
    <w:rsid w:val="006664A0"/>
    <w:rsid w:val="006A233C"/>
    <w:rsid w:val="00712F3D"/>
    <w:rsid w:val="00743E89"/>
    <w:rsid w:val="0079397C"/>
    <w:rsid w:val="007A054B"/>
    <w:rsid w:val="007B5F63"/>
    <w:rsid w:val="007D2516"/>
    <w:rsid w:val="00804EDF"/>
    <w:rsid w:val="008264F3"/>
    <w:rsid w:val="00842903"/>
    <w:rsid w:val="00871E89"/>
    <w:rsid w:val="008843C9"/>
    <w:rsid w:val="00935489"/>
    <w:rsid w:val="009442FF"/>
    <w:rsid w:val="00952A34"/>
    <w:rsid w:val="00955157"/>
    <w:rsid w:val="00957346"/>
    <w:rsid w:val="009A3D1F"/>
    <w:rsid w:val="009B5B6C"/>
    <w:rsid w:val="00A47ED6"/>
    <w:rsid w:val="00AE1992"/>
    <w:rsid w:val="00AE4DDE"/>
    <w:rsid w:val="00AF6D5F"/>
    <w:rsid w:val="00B7012B"/>
    <w:rsid w:val="00BC5600"/>
    <w:rsid w:val="00C06005"/>
    <w:rsid w:val="00C10723"/>
    <w:rsid w:val="00C52528"/>
    <w:rsid w:val="00C6217F"/>
    <w:rsid w:val="00C635C6"/>
    <w:rsid w:val="00C928A3"/>
    <w:rsid w:val="00CE2B3B"/>
    <w:rsid w:val="00CF2315"/>
    <w:rsid w:val="00D37957"/>
    <w:rsid w:val="00D80127"/>
    <w:rsid w:val="00E10611"/>
    <w:rsid w:val="00E1503D"/>
    <w:rsid w:val="00E34C15"/>
    <w:rsid w:val="00E44AAE"/>
    <w:rsid w:val="00E746F4"/>
    <w:rsid w:val="00E758AF"/>
    <w:rsid w:val="00E94091"/>
    <w:rsid w:val="00E9730D"/>
    <w:rsid w:val="00EC3752"/>
    <w:rsid w:val="00EF0140"/>
    <w:rsid w:val="00F042E7"/>
    <w:rsid w:val="00F61057"/>
    <w:rsid w:val="00FB5A09"/>
    <w:rsid w:val="00FD670C"/>
    <w:rsid w:val="00FF64D5"/>
    <w:rsid w:val="25F3B2EA"/>
    <w:rsid w:val="46645189"/>
    <w:rsid w:val="65D4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F831B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E940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957346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E746F4"/>
    <w:pPr>
      <w:jc w:val="both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E746F4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scritoriodeprojetos.com.br/component/jdownloads/send/8-modelos/2449-dicionario-da-eap-com-requisitos" TargetMode="External"/><Relationship Id="rId18" Type="http://schemas.openxmlformats.org/officeDocument/2006/relationships/hyperlink" Target="https://escritoriodeprojetos.com.br/dicionario-da-eap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escritoriodeprojetos.com.br/requisito" TargetMode="External"/><Relationship Id="rId17" Type="http://schemas.openxmlformats.org/officeDocument/2006/relationships/hyperlink" Target="https://escritoriodeprojetos.com.br/eap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scritoriodeprojetos.com.br/premissas-de-um-projeto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scritoriodeprojetos.com.br/objetivos-smart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escritoriodeprojetos.com.br/premissas-de-um-projeto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critoriodeprojetos.com.br/restricoes-de-um-projeto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FB"/>
    <w:rsid w:val="000C028B"/>
    <w:rsid w:val="00120EEA"/>
    <w:rsid w:val="001230AF"/>
    <w:rsid w:val="00293790"/>
    <w:rsid w:val="00392B07"/>
    <w:rsid w:val="00441365"/>
    <w:rsid w:val="004B505A"/>
    <w:rsid w:val="006C0CFB"/>
    <w:rsid w:val="00766655"/>
    <w:rsid w:val="00834EAE"/>
    <w:rsid w:val="009C1CCB"/>
    <w:rsid w:val="00A525F0"/>
    <w:rsid w:val="00AB2115"/>
    <w:rsid w:val="00AF3A7B"/>
    <w:rsid w:val="00B80C3B"/>
    <w:rsid w:val="00C12CE0"/>
    <w:rsid w:val="00C54BCE"/>
    <w:rsid w:val="00CB7CB6"/>
    <w:rsid w:val="00D075E1"/>
    <w:rsid w:val="00F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87DEE977C9143A042F3416864AA9F" ma:contentTypeVersion="11" ma:contentTypeDescription="Create a new document." ma:contentTypeScope="" ma:versionID="d80e93b38556f42d30afc3b69b99eb28">
  <xsd:schema xmlns:xsd="http://www.w3.org/2001/XMLSchema" xmlns:xs="http://www.w3.org/2001/XMLSchema" xmlns:p="http://schemas.microsoft.com/office/2006/metadata/properties" xmlns:ns2="34cf085e-19ad-4e7f-97e3-12854e4d6797" xmlns:ns3="00791995-7579-403d-890a-6e3e017e0c43" targetNamespace="http://schemas.microsoft.com/office/2006/metadata/properties" ma:root="true" ma:fieldsID="12e7a63509b807839950adffa8c56b80" ns2:_="" ns3:_="">
    <xsd:import namespace="34cf085e-19ad-4e7f-97e3-12854e4d6797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f085e-19ad-4e7f-97e3-12854e4d679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791995-7579-403d-890a-6e3e017e0c43">
      <UserInfo>
        <DisplayName>Membros de 1TDSPS-2022</DisplayName>
        <AccountId>7</AccountId>
        <AccountType/>
      </UserInfo>
    </SharedWithUsers>
    <TaxCatchAll xmlns="00791995-7579-403d-890a-6e3e017e0c43" xsi:nil="true"/>
    <lcf76f155ced4ddcb4097134ff3c332f xmlns="34cf085e-19ad-4e7f-97e3-12854e4d679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6C1AB6-D73E-42C7-8E08-7FB42043BFF3}"/>
</file>

<file path=customXml/itemProps2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36A27C-5720-43D8-A9E7-A7C936726ECA}">
  <ds:schemaRefs>
    <ds:schemaRef ds:uri="http://schemas.microsoft.com/office/2006/metadata/properties"/>
    <ds:schemaRef ds:uri="http://schemas.microsoft.com/office/infopath/2007/PartnerControls"/>
    <ds:schemaRef ds:uri="00791995-7579-403d-890a-6e3e017e0c43"/>
    <ds:schemaRef ds:uri="34cf085e-19ad-4e7f-97e3-12854e4d6797"/>
  </ds:schemaRefs>
</ds:datastoreItem>
</file>

<file path=customXml/itemProps4.xml><?xml version="1.0" encoding="utf-8"?>
<ds:datastoreItem xmlns:ds="http://schemas.openxmlformats.org/officeDocument/2006/customXml" ds:itemID="{84103872-A362-43E0-9CC1-BFB3ACF1D0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605</Words>
  <Characters>3450</Characters>
  <Application>Microsoft Office Word</Application>
  <DocSecurity>0</DocSecurity>
  <Lines>28</Lines>
  <Paragraphs>8</Paragraphs>
  <ScaleCrop>false</ScaleCrop>
  <Company>PMO Escritório de Projetos</Company>
  <LinksUpToDate>false</LinksUpToDate>
  <CharactersWithSpaces>4047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Logon PF Fiap</cp:lastModifiedBy>
  <cp:revision>2</cp:revision>
  <dcterms:created xsi:type="dcterms:W3CDTF">2022-08-29T21:01:00Z</dcterms:created>
  <dcterms:modified xsi:type="dcterms:W3CDTF">2022-08-29T21:01:00Z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0x01010086587DEE977C9143A042F3416864AA9F</vt:lpwstr>
  </property>
  <property fmtid="{D5CDD505-2E9C-101B-9397-08002B2CF9AE}" pid="3" name="MediaServiceImageTags">
    <vt:lpwstr/>
  </property>
</Properties>
</file>